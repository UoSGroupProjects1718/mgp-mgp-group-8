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xml:space="preserve">.  PLEASE REMEMBER THAT THE MORE DETAIL YOU ADD TO THIS COMPONENT THE EASIER IT IS FOR US TO JUDGE </w:t>
      </w:r>
      <w:proofErr w:type="gramStart"/>
      <w:r>
        <w:t>YOUR</w:t>
      </w:r>
      <w:proofErr w:type="gramEnd"/>
      <w:r>
        <w:t xml:space="preserve"> WORK. SO AVOID SINGLE LINES OF TEXT.</w:t>
      </w:r>
      <w:r w:rsidR="00CB465D">
        <w:t xml:space="preserve"> </w:t>
      </w:r>
      <w:r w:rsidR="00CB465D" w:rsidRPr="00AF5BE2">
        <w:rPr>
          <w:b/>
        </w:rPr>
        <w:t>EXPLAIN WHAT YOU MEAN</w:t>
      </w:r>
      <w:r w:rsidR="00CB465D">
        <w:t>.</w:t>
      </w:r>
    </w:p>
    <w:p w:rsidR="00FB2B9E" w:rsidRDefault="00FB2B9E" w:rsidP="00FB2B9E"/>
    <w:p w:rsidR="00FB2B9E" w:rsidRDefault="00FB2B9E" w:rsidP="00FB2B9E"/>
    <w:p w:rsidR="00FB2B9E" w:rsidRDefault="00FB2B9E" w:rsidP="00FB2B9E">
      <w:pPr>
        <w:pStyle w:val="ListParagraph"/>
        <w:numPr>
          <w:ilvl w:val="0"/>
          <w:numId w:val="2"/>
        </w:numPr>
      </w:pPr>
      <w:r>
        <w:t xml:space="preserve">Asset list: - contributed with multiple ideas for our initial prototype and created sketches </w:t>
      </w:r>
      <w:r w:rsidR="004F0C1A">
        <w:t>for</w:t>
      </w:r>
      <w:r>
        <w:t xml:space="preserve"> some of them</w:t>
      </w:r>
    </w:p>
    <w:p w:rsidR="00FB2B9E" w:rsidRDefault="00FB2B9E" w:rsidP="00FB2B9E">
      <w:pPr>
        <w:ind w:left="360"/>
      </w:pPr>
      <w:r>
        <w:t xml:space="preserve">                          -once the team settled on one of the ideas, created mockups for our game’s potential theme</w:t>
      </w:r>
    </w:p>
    <w:p w:rsidR="00FB2B9E" w:rsidRDefault="00FB2B9E" w:rsidP="00FB2B9E">
      <w:pPr>
        <w:ind w:left="360"/>
      </w:pPr>
      <w:r>
        <w:t xml:space="preserve">                          -research on similar games and the possible audience for our game</w:t>
      </w:r>
    </w:p>
    <w:p w:rsidR="00FB2B9E" w:rsidRDefault="00FB2B9E" w:rsidP="00FB2B9E">
      <w:pPr>
        <w:ind w:left="360"/>
      </w:pPr>
      <w:r>
        <w:t xml:space="preserve">                          -mood boards on similar games, chosen art style, theme</w:t>
      </w:r>
    </w:p>
    <w:p w:rsidR="00FB2B9E" w:rsidRDefault="00FB2B9E" w:rsidP="00FB2B9E">
      <w:pPr>
        <w:ind w:left="360"/>
      </w:pPr>
      <w:r>
        <w:t xml:space="preserve">                          -created assets for the game (sushi, background, main menu, UI, end screen)</w:t>
      </w:r>
    </w:p>
    <w:p w:rsidR="00FB2B9E" w:rsidRDefault="00FB2B9E" w:rsidP="00FB2B9E">
      <w:pPr>
        <w:ind w:left="360"/>
      </w:pPr>
      <w:r>
        <w:t xml:space="preserve">                          -research on most recognizable Japanese dishes as some players seemed confused and unfamiliar with the game assets; elaborating a survey for</w:t>
      </w:r>
      <w:r w:rsidR="004F0C1A">
        <w:t xml:space="preserve"> it, calculating the results, including the results in an Excel document</w:t>
      </w:r>
    </w:p>
    <w:p w:rsidR="004F0C1A" w:rsidRDefault="004F0C1A" w:rsidP="00FB2B9E">
      <w:pPr>
        <w:ind w:left="360"/>
      </w:pPr>
      <w:r>
        <w:t xml:space="preserve">                         -finding sound effects for the game that would show audio negative/positive feedback based on the player’s action</w:t>
      </w:r>
    </w:p>
    <w:p w:rsidR="002C52B9" w:rsidRDefault="002C52B9" w:rsidP="00FB2B9E">
      <w:pPr>
        <w:ind w:left="360"/>
      </w:pPr>
      <w:r>
        <w:t xml:space="preserve">                         -gathered playtesting feedback during the entire development of the game</w:t>
      </w:r>
    </w:p>
    <w:p w:rsidR="002C52B9" w:rsidRDefault="002C52B9" w:rsidP="00FB2B9E">
      <w:pPr>
        <w:ind w:left="360"/>
      </w:pPr>
      <w:r>
        <w:t xml:space="preserve">                         - iterated on game mechanics</w:t>
      </w:r>
    </w:p>
    <w:p w:rsidR="002C52B9" w:rsidRDefault="002C52B9" w:rsidP="00FB2B9E">
      <w:pPr>
        <w:ind w:left="360"/>
      </w:pPr>
      <w:r>
        <w:t xml:space="preserve">                         -iterated on non-intuitive UI</w:t>
      </w:r>
    </w:p>
    <w:p w:rsidR="004F0C1A" w:rsidRDefault="004F0C1A" w:rsidP="00FB2B9E">
      <w:pPr>
        <w:ind w:left="360"/>
      </w:pPr>
      <w:r>
        <w:t xml:space="preserve">                      </w:t>
      </w:r>
    </w:p>
    <w:p w:rsidR="004F0C1A" w:rsidRDefault="004F0C1A" w:rsidP="00FB2B9E">
      <w:pPr>
        <w:ind w:left="360"/>
      </w:pPr>
      <w:r>
        <w:t xml:space="preserve">                         </w:t>
      </w:r>
    </w:p>
    <w:p w:rsidR="00FB2B9E" w:rsidRDefault="00FB2B9E" w:rsidP="00FB2B9E">
      <w:pPr>
        <w:ind w:left="360"/>
      </w:pPr>
      <w:r>
        <w:t xml:space="preserve">                          </w:t>
      </w:r>
    </w:p>
    <w:p w:rsidR="00FB2B9E" w:rsidRDefault="00FB2B9E" w:rsidP="00FB2B9E">
      <w:pPr>
        <w:ind w:left="360"/>
      </w:pPr>
      <w:r>
        <w:t xml:space="preserve">                           </w:t>
      </w:r>
    </w:p>
    <w:p w:rsidR="00FB2B9E" w:rsidRDefault="00FB2B9E" w:rsidP="00FB2B9E"/>
    <w:p w:rsidR="00FB2B9E" w:rsidRDefault="00FB2B9E" w:rsidP="00FB2B9E"/>
    <w:p w:rsidR="00FB2B9E" w:rsidRDefault="00FB2B9E" w:rsidP="00FB2B9E"/>
    <w:p w:rsidR="00FB2B9E" w:rsidRDefault="00FB2B9E" w:rsidP="00FB2B9E"/>
    <w:p w:rsidR="00FB2B9E" w:rsidRDefault="00FB2B9E" w:rsidP="00FB2B9E"/>
    <w:p w:rsidR="00FB2B9E" w:rsidRDefault="00FB2B9E" w:rsidP="00FB2B9E"/>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9A2D76" w:rsidP="00A81E04">
            <w:r>
              <w:t>Andreea Mazarianu</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9A2D76" w:rsidP="00A81E04">
            <w:proofErr w:type="spellStart"/>
            <w:r>
              <w:t>Tappu</w:t>
            </w:r>
            <w:proofErr w:type="spellEnd"/>
            <w:r>
              <w:t xml:space="preserve"> Sushi</w:t>
            </w:r>
          </w:p>
        </w:tc>
      </w:tr>
      <w:tr w:rsidR="003379FA" w:rsidTr="00CB465D">
        <w:tc>
          <w:tcPr>
            <w:tcW w:w="2988" w:type="dxa"/>
          </w:tcPr>
          <w:p w:rsidR="003379FA" w:rsidRDefault="003379FA" w:rsidP="00A81E04">
            <w:r>
              <w:t>What do you think went well on the project?</w:t>
            </w:r>
          </w:p>
        </w:tc>
        <w:tc>
          <w:tcPr>
            <w:tcW w:w="6588" w:type="dxa"/>
          </w:tcPr>
          <w:p w:rsidR="00FB2B9E" w:rsidRDefault="009A2D76" w:rsidP="00A81E04">
            <w:r>
              <w:t>The communication within the team</w:t>
            </w:r>
            <w:r w:rsidR="00FB2B9E">
              <w:t xml:space="preserve"> was efficient</w:t>
            </w:r>
            <w:r>
              <w:t xml:space="preserve"> (emails, via Jira’s description task box).</w:t>
            </w:r>
          </w:p>
          <w:p w:rsidR="003379FA" w:rsidRDefault="009A2D76" w:rsidP="00A81E04">
            <w:r>
              <w:t xml:space="preserve"> The team was very helpful during the group Jams in the labs, discussing ideas and helping me set up the necessary equipment for work (Cintiq tablets).</w:t>
            </w:r>
          </w:p>
          <w:p w:rsidR="002D09D2" w:rsidRDefault="002D09D2" w:rsidP="00A81E04">
            <w:r>
              <w:t>The received tasks were given based on my strengths and wants. I e</w:t>
            </w:r>
            <w:r w:rsidR="00CB1762">
              <w:t>njoyed being the lead artist of</w:t>
            </w:r>
            <w:r w:rsidR="00D83059">
              <w:t xml:space="preserve"> the game (besides keeping a designer role),</w:t>
            </w:r>
            <w:r>
              <w:t xml:space="preserve"> </w:t>
            </w:r>
            <w:r w:rsidR="00CB1762">
              <w:t xml:space="preserve">offering me the opportunity of applying some of the design method’s theory in the game. </w:t>
            </w:r>
          </w:p>
          <w:p w:rsidR="002D09D2" w:rsidRDefault="00BA3625" w:rsidP="00A81E04">
            <w:r>
              <w:t>From our first pitch to our final pitch, the ability of delivering a speech improved in some of our group members.</w:t>
            </w:r>
            <w:r w:rsidR="002C52B9">
              <w:t xml:space="preserve"> I truly believe that this was a result of trying to keep a positive environment within the team.</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6D0BF1" w:rsidP="00A81E04">
            <w:r>
              <w:t>Reliability and attendance. There were too many times in which some of the group members would not show up. While appreciating the given notices about not being able to take part in jams or other group meeting, from a certain point it became repetitive and not believable anymore.</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3379FA" w:rsidRDefault="00F72DC9" w:rsidP="00A81E04">
            <w:r>
              <w:t xml:space="preserve">I strongly believe </w:t>
            </w:r>
            <w:r w:rsidR="001557AF">
              <w:t>that my contribution had an important</w:t>
            </w:r>
            <w:r>
              <w:t xml:space="preserve"> impact throughout the development of the game. The visuals of the game attracted </w:t>
            </w:r>
            <w:proofErr w:type="spellStart"/>
            <w:r>
              <w:t>playtesters</w:t>
            </w:r>
            <w:proofErr w:type="spellEnd"/>
            <w:r>
              <w:t xml:space="preserve"> and evoked the first emotional response from o</w:t>
            </w:r>
            <w:r w:rsidR="001557AF">
              <w:t xml:space="preserve">ur audience, most of the times that being </w:t>
            </w:r>
            <w:proofErr w:type="spellStart"/>
            <w:r w:rsidR="001557AF">
              <w:t>squee</w:t>
            </w:r>
            <w:proofErr w:type="spellEnd"/>
            <w:r w:rsidR="001557AF">
              <w:t>.</w:t>
            </w:r>
          </w:p>
          <w:p w:rsidR="001557AF" w:rsidRDefault="001557AF" w:rsidP="00A81E04">
            <w:r>
              <w:t>At the beginning my contribution to the project was constant and I was very invested in the game, but as the assignment period came, I could not devote myself 100% to the group project anymore, therefore not being able to fully polish the game.</w:t>
            </w: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r w:rsidR="00CB465D" w:rsidTr="00CB465D">
        <w:tc>
          <w:tcPr>
            <w:tcW w:w="2988" w:type="dxa"/>
          </w:tcPr>
          <w:p w:rsidR="00CB465D" w:rsidRPr="00CB465D" w:rsidRDefault="00CB465D" w:rsidP="009A2D7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1557AF" w:rsidP="00A81E04">
            <w:r>
              <w:t>Acknowledge everyone’s strong points and weaknesses.</w:t>
            </w:r>
          </w:p>
          <w:p w:rsidR="00D975A5" w:rsidRDefault="001557AF" w:rsidP="00A81E04">
            <w:r>
              <w:t>Communication facilitates work- constant communication eliminates confusion.</w:t>
            </w:r>
          </w:p>
          <w:p w:rsidR="001557AF" w:rsidRDefault="001557AF" w:rsidP="00A81E04">
            <w:r>
              <w:t xml:space="preserve">Research is very important </w:t>
            </w:r>
          </w:p>
          <w:p w:rsidR="00043AF2" w:rsidRDefault="00043AF2" w:rsidP="00A81E04">
            <w:r>
              <w:t>Group jams bring positive work results and contribute to developing trust among the team members.</w:t>
            </w:r>
            <w:bookmarkStart w:id="0" w:name="_GoBack"/>
            <w:bookmarkEnd w:id="0"/>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E5435"/>
    <w:multiLevelType w:val="hybridMultilevel"/>
    <w:tmpl w:val="D624D9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81E04"/>
    <w:rsid w:val="00043AF2"/>
    <w:rsid w:val="000E488D"/>
    <w:rsid w:val="001557AF"/>
    <w:rsid w:val="00256360"/>
    <w:rsid w:val="002C52B9"/>
    <w:rsid w:val="002D09D2"/>
    <w:rsid w:val="003379FA"/>
    <w:rsid w:val="00374D9C"/>
    <w:rsid w:val="00382875"/>
    <w:rsid w:val="004F0C1A"/>
    <w:rsid w:val="005010AE"/>
    <w:rsid w:val="00651D68"/>
    <w:rsid w:val="006D0BF1"/>
    <w:rsid w:val="00790F12"/>
    <w:rsid w:val="00807E06"/>
    <w:rsid w:val="0086734E"/>
    <w:rsid w:val="00994745"/>
    <w:rsid w:val="009A2D76"/>
    <w:rsid w:val="009C143F"/>
    <w:rsid w:val="00A1562D"/>
    <w:rsid w:val="00A74579"/>
    <w:rsid w:val="00A81E04"/>
    <w:rsid w:val="00AF5BE2"/>
    <w:rsid w:val="00BA3625"/>
    <w:rsid w:val="00BD1F32"/>
    <w:rsid w:val="00CB1762"/>
    <w:rsid w:val="00CB465D"/>
    <w:rsid w:val="00D83059"/>
    <w:rsid w:val="00D975A5"/>
    <w:rsid w:val="00EE5E6C"/>
    <w:rsid w:val="00F72DC9"/>
    <w:rsid w:val="00F75000"/>
    <w:rsid w:val="00FB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E1F8"/>
  <w15:docId w15:val="{2F202179-FA71-44D5-A93E-10BEECCF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18D57EAB</Template>
  <TotalTime>85</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Andreea Mazarianu (s188697)</cp:lastModifiedBy>
  <cp:revision>11</cp:revision>
  <dcterms:created xsi:type="dcterms:W3CDTF">2016-09-08T14:01:00Z</dcterms:created>
  <dcterms:modified xsi:type="dcterms:W3CDTF">2018-05-04T04:30:00Z</dcterms:modified>
</cp:coreProperties>
</file>